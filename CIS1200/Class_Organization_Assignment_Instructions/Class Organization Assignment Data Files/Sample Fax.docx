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13" w:rsidRDefault="00034E13">
      <w:pPr>
        <w:pStyle w:val="NoSpacing"/>
        <w:rPr>
          <w:rFonts w:asciiTheme="majorHAnsi" w:eastAsiaTheme="majorEastAsia" w:hAnsiTheme="majorHAnsi" w:cstheme="majorBidi"/>
          <w:b/>
          <w:bCs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3610"/>
        <w:gridCol w:w="1122"/>
        <w:gridCol w:w="3328"/>
      </w:tblGrid>
      <w:tr w:rsidR="00034E13">
        <w:trPr>
          <w:trHeight w:val="504"/>
          <w:jc w:val="center"/>
        </w:trPr>
        <w:tc>
          <w:tcPr>
            <w:tcW w:w="49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34E13" w:rsidRDefault="005D6648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sz w:val="144"/>
                <w:szCs w:val="14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144"/>
                <w:szCs w:val="144"/>
              </w:rPr>
              <w:t>FAX</w:t>
            </w:r>
          </w:p>
        </w:tc>
        <w:tc>
          <w:tcPr>
            <w:tcW w:w="112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34E13" w:rsidRDefault="00034E13">
            <w:pPr>
              <w:pStyle w:val="NoSpacing"/>
              <w:rPr>
                <w:b/>
                <w:bCs/>
                <w:color w:val="FFFFFF" w:themeColor="background1"/>
              </w:rPr>
            </w:pPr>
          </w:p>
        </w:tc>
        <w:tc>
          <w:tcPr>
            <w:tcW w:w="332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34E13" w:rsidRDefault="00034E13">
            <w:pPr>
              <w:pStyle w:val="NoSpacing"/>
              <w:rPr>
                <w:color w:val="FFFFFF" w:themeColor="background1"/>
              </w:rPr>
            </w:pPr>
          </w:p>
        </w:tc>
      </w:tr>
      <w:tr w:rsidR="00034E13">
        <w:trPr>
          <w:trHeight w:val="504"/>
          <w:jc w:val="center"/>
        </w:trPr>
        <w:tc>
          <w:tcPr>
            <w:tcW w:w="1300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To:</w:t>
            </w:r>
          </w:p>
        </w:tc>
        <w:tc>
          <w:tcPr>
            <w:tcW w:w="3610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C32CAB" w:rsidP="00C32CAB">
            <w:pPr>
              <w:pStyle w:val="NoSpacing"/>
            </w:pPr>
            <w:r>
              <w:t xml:space="preserve">Jane </w:t>
            </w:r>
            <w:proofErr w:type="spellStart"/>
            <w:r>
              <w:t>Westerfield</w:t>
            </w:r>
            <w:proofErr w:type="spellEnd"/>
          </w:p>
        </w:tc>
        <w:tc>
          <w:tcPr>
            <w:tcW w:w="1122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>rom:</w:t>
            </w:r>
          </w:p>
        </w:tc>
        <w:tc>
          <w:tcPr>
            <w:tcW w:w="3328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 w:rsidP="00C32CAB">
            <w:pPr>
              <w:pStyle w:val="NoSpacing"/>
            </w:pPr>
            <w:sdt>
              <w:sdtPr>
                <w:id w:val="19042087"/>
                <w:placeholder>
                  <w:docPart w:val="4AC76DAEB18249B9A00293C178B03DB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F7362">
                  <w:t>Mary Huelsman-Walker</w:t>
                </w:r>
              </w:sdtContent>
            </w:sdt>
          </w:p>
        </w:tc>
      </w:tr>
      <w:tr w:rsidR="00034E13">
        <w:trPr>
          <w:trHeight w:val="504"/>
          <w:jc w:val="center"/>
        </w:trPr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Fax:</w:t>
            </w:r>
          </w:p>
        </w:tc>
        <w:tc>
          <w:tcPr>
            <w:tcW w:w="36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C32CAB" w:rsidP="00C32CAB">
            <w:pPr>
              <w:pStyle w:val="NoSpacing"/>
            </w:pPr>
            <w:r>
              <w:t>(727)555-0048</w:t>
            </w:r>
          </w:p>
        </w:tc>
        <w:tc>
          <w:tcPr>
            <w:tcW w:w="11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ages:</w:t>
            </w:r>
          </w:p>
        </w:tc>
        <w:tc>
          <w:tcPr>
            <w:tcW w:w="33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C32CAB" w:rsidP="00C32CAB">
            <w:pPr>
              <w:pStyle w:val="NoSpacing"/>
            </w:pPr>
            <w:r>
              <w:t>1</w:t>
            </w:r>
          </w:p>
        </w:tc>
      </w:tr>
      <w:tr w:rsidR="00034E13">
        <w:trPr>
          <w:trHeight w:val="504"/>
          <w:jc w:val="center"/>
        </w:trPr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Phone:</w:t>
            </w:r>
          </w:p>
        </w:tc>
        <w:tc>
          <w:tcPr>
            <w:tcW w:w="36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C32CAB" w:rsidP="00C32CAB">
            <w:pPr>
              <w:pStyle w:val="NoSpacing"/>
            </w:pPr>
            <w:r>
              <w:t>(727)555-0047</w:t>
            </w:r>
          </w:p>
        </w:tc>
        <w:tc>
          <w:tcPr>
            <w:tcW w:w="11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ate:</w:t>
            </w:r>
          </w:p>
        </w:tc>
        <w:tc>
          <w:tcPr>
            <w:tcW w:w="33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 w:rsidP="00C32CAB">
            <w:pPr>
              <w:pStyle w:val="NoSpacing"/>
            </w:pPr>
            <w:sdt>
              <w:sdtPr>
                <w:id w:val="19367323"/>
                <w:placeholder>
                  <w:docPart w:val="57427B831FE24FCCBBDDED24C2AD368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12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32CAB">
                  <w:t>1.12.2016</w:t>
                </w:r>
              </w:sdtContent>
            </w:sdt>
          </w:p>
        </w:tc>
      </w:tr>
      <w:tr w:rsidR="00034E13">
        <w:trPr>
          <w:trHeight w:val="504"/>
          <w:jc w:val="center"/>
        </w:trPr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Re:</w:t>
            </w:r>
          </w:p>
        </w:tc>
        <w:tc>
          <w:tcPr>
            <w:tcW w:w="36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C32CAB" w:rsidP="00C32CAB">
            <w:pPr>
              <w:pStyle w:val="NoSpacing"/>
            </w:pPr>
            <w:r>
              <w:t>Career Tips for Students and Graduates</w:t>
            </w:r>
          </w:p>
        </w:tc>
        <w:tc>
          <w:tcPr>
            <w:tcW w:w="11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5D664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C:</w:t>
            </w:r>
          </w:p>
        </w:tc>
        <w:tc>
          <w:tcPr>
            <w:tcW w:w="33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034E13" w:rsidRDefault="00C32CAB" w:rsidP="00C32CAB">
            <w:pPr>
              <w:pStyle w:val="NoSpacing"/>
            </w:pPr>
            <w:r>
              <w:t>President Schultz</w:t>
            </w:r>
          </w:p>
        </w:tc>
      </w:tr>
    </w:tbl>
    <w:p w:rsidR="00034E13" w:rsidRDefault="00034E13">
      <w:pPr>
        <w:pStyle w:val="NoSpacing"/>
        <w:rPr>
          <w:sz w:val="40"/>
          <w:szCs w:val="40"/>
        </w:rPr>
      </w:pPr>
    </w:p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117"/>
        <w:gridCol w:w="265"/>
        <w:gridCol w:w="1516"/>
        <w:gridCol w:w="265"/>
        <w:gridCol w:w="2052"/>
        <w:gridCol w:w="265"/>
        <w:gridCol w:w="1566"/>
        <w:gridCol w:w="265"/>
        <w:gridCol w:w="1785"/>
      </w:tblGrid>
      <w:tr w:rsidR="00034E13">
        <w:trPr>
          <w:trHeight w:val="144"/>
          <w:jc w:val="center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"/>
            </w:tblGrid>
            <w:tr w:rsidR="00034E13">
              <w:tc>
                <w:tcPr>
                  <w:tcW w:w="360" w:type="dxa"/>
                </w:tcPr>
                <w:p w:rsidR="00034E13" w:rsidRDefault="00034E13">
                  <w:pPr>
                    <w:pStyle w:val="NoSpacing"/>
                    <w:jc w:val="center"/>
                  </w:pPr>
                </w:p>
              </w:tc>
            </w:tr>
          </w:tbl>
          <w:p w:rsidR="00034E13" w:rsidRDefault="00034E13">
            <w:pPr>
              <w:pStyle w:val="NoSpacing"/>
              <w:jc w:val="center"/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034E13" w:rsidRDefault="005D6648">
            <w:pPr>
              <w:pStyle w:val="NoSpacing"/>
              <w:ind w:left="144"/>
            </w:pPr>
            <w:r>
              <w:t>Urgent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"/>
            </w:tblGrid>
            <w:tr w:rsidR="00034E13">
              <w:tc>
                <w:tcPr>
                  <w:tcW w:w="360" w:type="dxa"/>
                </w:tcPr>
                <w:p w:rsidR="00034E13" w:rsidRDefault="00034E13">
                  <w:pPr>
                    <w:pStyle w:val="NoSpacing"/>
                    <w:jc w:val="center"/>
                  </w:pPr>
                </w:p>
              </w:tc>
            </w:tr>
          </w:tbl>
          <w:p w:rsidR="00034E13" w:rsidRDefault="00034E13">
            <w:pPr>
              <w:pStyle w:val="NoSpacing"/>
              <w:jc w:val="center"/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034E13" w:rsidRDefault="005D6648">
            <w:pPr>
              <w:pStyle w:val="NoSpacing"/>
              <w:ind w:left="144"/>
            </w:pPr>
            <w:r>
              <w:t>For Review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"/>
            </w:tblGrid>
            <w:tr w:rsidR="00034E13">
              <w:tc>
                <w:tcPr>
                  <w:tcW w:w="360" w:type="dxa"/>
                </w:tcPr>
                <w:p w:rsidR="00034E13" w:rsidRDefault="00034E13">
                  <w:pPr>
                    <w:pStyle w:val="NoSpacing"/>
                    <w:jc w:val="center"/>
                  </w:pPr>
                </w:p>
              </w:tc>
            </w:tr>
          </w:tbl>
          <w:p w:rsidR="00034E13" w:rsidRDefault="00034E13">
            <w:pPr>
              <w:pStyle w:val="NoSpacing"/>
              <w:jc w:val="center"/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034E13" w:rsidRDefault="005D6648">
            <w:pPr>
              <w:pStyle w:val="NoSpacing"/>
              <w:ind w:left="144"/>
            </w:pPr>
            <w:r>
              <w:t>Please Comment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"/>
            </w:tblGrid>
            <w:tr w:rsidR="00034E13">
              <w:tc>
                <w:tcPr>
                  <w:tcW w:w="360" w:type="dxa"/>
                </w:tcPr>
                <w:p w:rsidR="00034E13" w:rsidRDefault="00034E13">
                  <w:pPr>
                    <w:pStyle w:val="NoSpacing"/>
                    <w:jc w:val="center"/>
                  </w:pPr>
                </w:p>
              </w:tc>
            </w:tr>
          </w:tbl>
          <w:p w:rsidR="00034E13" w:rsidRDefault="00034E13">
            <w:pPr>
              <w:pStyle w:val="NoSpacing"/>
              <w:jc w:val="center"/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034E13" w:rsidRDefault="005D6648">
            <w:pPr>
              <w:pStyle w:val="NoSpacing"/>
              <w:ind w:left="144"/>
            </w:pPr>
            <w:r>
              <w:t>Please Reply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"/>
            </w:tblGrid>
            <w:tr w:rsidR="00034E13">
              <w:tc>
                <w:tcPr>
                  <w:tcW w:w="360" w:type="dxa"/>
                </w:tcPr>
                <w:p w:rsidR="00034E13" w:rsidRDefault="00034E13">
                  <w:pPr>
                    <w:pStyle w:val="NoSpacing"/>
                    <w:jc w:val="center"/>
                  </w:pPr>
                </w:p>
              </w:tc>
            </w:tr>
          </w:tbl>
          <w:p w:rsidR="00034E13" w:rsidRDefault="00034E13">
            <w:pPr>
              <w:pStyle w:val="NoSpacing"/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034E13" w:rsidRDefault="005D6648">
            <w:pPr>
              <w:pStyle w:val="NoSpacing"/>
              <w:ind w:left="144"/>
            </w:pPr>
            <w:r>
              <w:t>Please Recycle</w:t>
            </w:r>
          </w:p>
        </w:tc>
      </w:tr>
      <w:tr w:rsidR="00034E13">
        <w:trPr>
          <w:trHeight w:val="288"/>
          <w:jc w:val="center"/>
        </w:trPr>
        <w:tc>
          <w:tcPr>
            <w:tcW w:w="936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34E13" w:rsidRDefault="00034E13">
            <w:pPr>
              <w:pStyle w:val="NoSpacing"/>
              <w:ind w:left="144"/>
              <w:rPr>
                <w:sz w:val="80"/>
                <w:szCs w:val="80"/>
              </w:rPr>
            </w:pPr>
          </w:p>
        </w:tc>
      </w:tr>
      <w:tr w:rsidR="00034E13">
        <w:trPr>
          <w:trHeight w:val="288"/>
          <w:jc w:val="center"/>
        </w:trPr>
        <w:tc>
          <w:tcPr>
            <w:tcW w:w="9365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34E13" w:rsidRDefault="005D664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Comments:</w:t>
            </w:r>
          </w:p>
          <w:p w:rsidR="00034E13" w:rsidRDefault="00034E13">
            <w:pPr>
              <w:pStyle w:val="NoSpacing"/>
              <w:rPr>
                <w:b/>
                <w:bCs/>
              </w:rPr>
            </w:pPr>
          </w:p>
        </w:tc>
      </w:tr>
    </w:tbl>
    <w:p w:rsidR="00034E13" w:rsidRDefault="00C32CAB">
      <w:r>
        <w:t>Jane: I know you are on leave, so I thought I would fax this Job Tips memo to you. We look forward to your return.</w:t>
      </w:r>
      <w:bookmarkStart w:id="0" w:name="_GoBack"/>
      <w:bookmarkEnd w:id="0"/>
    </w:p>
    <w:p w:rsidR="00C32CAB" w:rsidRDefault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/>
    <w:p w:rsidR="00C32CAB" w:rsidRPr="00C32CAB" w:rsidRDefault="00C32CAB" w:rsidP="00C32CAB">
      <w:pPr>
        <w:tabs>
          <w:tab w:val="left" w:pos="2038"/>
        </w:tabs>
      </w:pPr>
      <w:r>
        <w:tab/>
      </w:r>
    </w:p>
    <w:p w:rsidR="00C32CAB" w:rsidRPr="00C32CAB" w:rsidRDefault="00C32CAB" w:rsidP="00C32CAB"/>
    <w:p w:rsidR="00034E13" w:rsidRPr="00C32CAB" w:rsidRDefault="00034E13" w:rsidP="00C32CAB"/>
    <w:sectPr w:rsidR="00034E13" w:rsidRPr="00C32CAB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648" w:rsidRDefault="005D6648">
      <w:pPr>
        <w:spacing w:after="0" w:line="240" w:lineRule="auto"/>
      </w:pPr>
      <w:r>
        <w:separator/>
      </w:r>
    </w:p>
  </w:endnote>
  <w:endnote w:type="continuationSeparator" w:id="0">
    <w:p w:rsidR="005D6648" w:rsidRDefault="005D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13" w:rsidRDefault="005D664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454E81DB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659130" cy="8229600"/>
              <wp:effectExtent l="0" t="0" r="0" b="0"/>
              <wp:wrapNone/>
              <wp:docPr id="5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34E13" w:rsidRDefault="005D664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2570457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12T00:00:00Z">
                                <w:dateFormat w:val="M.d.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7F7F7F" w:themeColor="text1" w:themeTint="80"/>
                              </w:rPr>
                            </w:sdtEndPr>
                            <w:sdtContent>
                              <w:r w:rsidR="00C32CA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1.12.2016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8" o:spid="_x0000_s1027" style="position:absolute;margin-left:0;margin-top:0;width:51.9pt;height:9in;z-index:25166745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top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" o:allowincell="f" filled="f" stroked="f">
              <v:textbox style="layout-flow:vertical;mso-layout-flow-alt:bottom-to-top" inset="3.6pt,,14.4pt,7.2pt">
                <w:txbxContent>
                  <w:p w:rsidR="00034E13" w:rsidRDefault="005D664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18"/>
                          <w:szCs w:val="18"/>
                        </w:rPr>
                        <w:id w:val="25704579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12T00:00:00Z">
                          <w:dateFormat w:val="M.d.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7F7F7F" w:themeColor="text1" w:themeTint="80"/>
                        </w:rPr>
                      </w:sdtEndPr>
                      <w:sdtContent>
                        <w:r w:rsidR="00C32CA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18"/>
                            <w:szCs w:val="18"/>
                          </w:rPr>
                          <w:t>1.12.2016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editId="406D89DC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9525" t="9525" r="12700" b="12700"/>
              <wp:wrapNone/>
              <wp:docPr id="4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D34817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34E13" w:rsidRDefault="00034E1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7" o:spid="_x0000_s1028" style="position:absolute;margin-left:0;margin-top:0;width:41pt;height:41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" o:allowincell="f" filled="f" fillcolor="#d34817">
              <v:textbox inset="0,0,0,0">
                <w:txbxContent>
                  <w:p w:rsidR="00034E13" w:rsidRDefault="00034E13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3707C7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9120" cy="9542145"/>
              <wp:effectExtent l="9525" t="9525" r="14605" b="11430"/>
              <wp:wrapNone/>
              <wp:docPr id="3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9120" cy="95421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6C62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3A8E138" id="AutoShape 15" o:spid="_x0000_s1026" style="position:absolute;margin-left:0;margin-top:0;width:545.6pt;height:751.3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" o:allowincell="f" filled="f" fillcolor="black" strokecolor="#6c6263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13" w:rsidRDefault="00C32CAB">
    <w:pPr>
      <w:pStyle w:val="Footer"/>
    </w:pPr>
    <w:fldSimple w:instr=" FILENAME \* MERGEFORMAT ">
      <w:r>
        <w:rPr>
          <w:noProof/>
        </w:rPr>
        <w:t>mitchell_ember_2f_fax</w:t>
      </w:r>
    </w:fldSimple>
    <w:r w:rsidR="005D6648">
      <w:rPr>
        <w:rFonts w:asciiTheme="majorHAnsi" w:eastAsiaTheme="majorEastAsia" w:hAnsiTheme="majorHAnsi" w:cstheme="majorBidi"/>
        <w:b/>
        <w:bCs/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editId="7A22898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1208" cy="521208"/>
              <wp:effectExtent l="0" t="0" r="0" b="0"/>
              <wp:wrapNone/>
              <wp:docPr id="76" name="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1208" cy="52120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34E13" w:rsidRDefault="00034E1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3" o:spid="_x0000_s1029" style="position:absolute;margin-left:-10.15pt;margin-top:0;width:41.05pt;height:41.05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" o:allowincell="f">
              <v:textbox inset="0,0,0,0">
                <w:txbxContent>
                  <w:p w:rsidR="00034E13" w:rsidRDefault="00034E13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 w:rsidR="005D6648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editId="64011E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0735" cy="9455150"/>
              <wp:effectExtent l="0" t="0" r="0" b="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8EF647" id="AutoShape 24" o:spid="_x0000_s1026" style="position:absolute;margin-left:0;margin-top:0;width:563.05pt;height:744.5pt;z-index:2516705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648" w:rsidRDefault="005D6648">
      <w:pPr>
        <w:spacing w:after="0" w:line="240" w:lineRule="auto"/>
      </w:pPr>
      <w:r>
        <w:separator/>
      </w:r>
    </w:p>
  </w:footnote>
  <w:footnote w:type="continuationSeparator" w:id="0">
    <w:p w:rsidR="005D6648" w:rsidRDefault="005D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13" w:rsidRDefault="005D6648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editId="6FD88C97">
              <wp:simplePos x="0" y="0"/>
              <wp:positionH relativeFrom="leftMargin">
                <wp:align>right</wp:align>
              </wp:positionH>
              <wp:positionV relativeFrom="margin">
                <wp:align>top</wp:align>
              </wp:positionV>
              <wp:extent cx="659130" cy="8229600"/>
              <wp:effectExtent l="0" t="0" r="0" b="0"/>
              <wp:wrapNone/>
              <wp:docPr id="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34E13" w:rsidRDefault="005D664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id w:val="25704608"/>
                              <w:placeholder>
                                <w:docPart w:val="57427B831FE24FCCBBDDED24C2AD3683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12T00:00:00Z">
                                <w:dateFormat w:val="M.d.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32CAB">
                                <w:rPr>
                                  <w:rFonts w:asciiTheme="majorHAnsi" w:eastAsiaTheme="majorEastAsia" w:hAnsiTheme="majorHAnsi" w:cstheme="majorBidi"/>
                                  <w:sz w:val="18"/>
                                  <w:szCs w:val="18"/>
                                </w:rPr>
                                <w:t>1.12.2016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6" style="position:absolute;margin-left:.7pt;margin-top:0;width:51.9pt;height:9in;z-index:25166848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top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" o:allowincell="f" filled="f" stroked="f">
              <v:textbox style="layout-flow:vertical;mso-layout-flow-alt:bottom-to-top" inset="14.4pt,,3.6pt,7.2pt">
                <w:txbxContent>
                  <w:p w:rsidR="00034E13" w:rsidRDefault="005D664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id w:val="25704608"/>
                        <w:placeholder>
                          <w:docPart w:val="57427B831FE24FCCBBDDED24C2AD3683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12T00:00:00Z">
                          <w:dateFormat w:val="M.d.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32CAB">
                          <w:rPr>
                            <w:rFonts w:asciiTheme="majorHAnsi" w:eastAsiaTheme="majorEastAsia" w:hAnsiTheme="majorHAnsi" w:cstheme="majorBidi"/>
                            <w:sz w:val="18"/>
                            <w:szCs w:val="18"/>
                          </w:rPr>
                          <w:t>1.12.2016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83"/>
    <w:rsid w:val="00034E13"/>
    <w:rsid w:val="000C5506"/>
    <w:rsid w:val="005D6648"/>
    <w:rsid w:val="00C32CAB"/>
    <w:rsid w:val="00EF7362"/>
    <w:rsid w:val="00F1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40DD680-0ABD-458D-8791-D038AE9A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 w:qFormat="1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53210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9230B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Line">
    <w:name w:val="Comment Line"/>
    <w:basedOn w:val="Normal"/>
    <w:uiPriority w:val="36"/>
    <w:pPr>
      <w:pBdr>
        <w:top w:val="single" w:sz="4" w:space="1" w:color="auto"/>
      </w:pBdr>
      <w:spacing w:before="600"/>
    </w:pPr>
    <w:rPr>
      <w:b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953210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D34817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D34817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9230B" w:themeColor="accent1" w:themeShade="80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69230B" w:themeColor="accent1" w:themeShade="8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smallCaps/>
      <w:color w:val="D34817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D34817" w:themeColor="accent1"/>
      </w:pBdr>
      <w:spacing w:before="320" w:after="480"/>
      <w:ind w:left="936" w:right="936"/>
    </w:pPr>
    <w:rPr>
      <w:b/>
      <w:bCs/>
      <w:i/>
      <w:iCs/>
      <w:color w:val="D34817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D34817" w:themeColor="accent1"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leNormal"/>
    <w:uiPriority w:val="42"/>
    <w:qFormat/>
    <w:pPr>
      <w:spacing w:after="0" w:line="240" w:lineRule="auto"/>
    </w:pPr>
    <w:rPr>
      <w:rFonts w:eastAsia="Times New Roman" w:cs="Times New Roman"/>
      <w:color w:val="732117" w:themeColor="accent2" w:themeShade="BF"/>
    </w:rPr>
    <w:tblPr>
      <w:tblStyleRowBandSize w:val="1"/>
      <w:tblStyleColBandSize w:val="1"/>
      <w:tblInd w:w="0" w:type="dxa"/>
      <w:tblBorders>
        <w:top w:val="single" w:sz="8" w:space="0" w:color="9B2D1F" w:themeColor="accent2"/>
        <w:bottom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732117" w:themeColor="accent2" w:themeShade="BF"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  <w:color w:val="732117" w:themeColor="accent2" w:themeShade="BF"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732117" w:themeColor="accent2" w:themeShade="BF"/>
      </w:rPr>
    </w:tblStylePr>
    <w:tblStylePr w:type="lastCol">
      <w:rPr>
        <w:b/>
        <w:bCs/>
        <w:color w:val="732117" w:themeColor="accent2" w:themeShade="BF"/>
      </w:rPr>
    </w:tblStylePr>
    <w:tblStylePr w:type="band1Vert"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trong">
    <w:name w:val="Strong"/>
    <w:uiPriority w:val="22"/>
    <w:qFormat/>
    <w:rPr>
      <w:b/>
      <w:bCs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  <w:color w:val="696464" w:themeColor="text2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firstCol">
      <w:rPr>
        <w:b/>
        <w:bCs/>
        <w:color w:val="696464" w:themeColor="text2"/>
      </w:rPr>
    </w:tblStylePr>
    <w:tblStylePr w:type="lastCol">
      <w:rPr>
        <w:color w:val="000000" w:themeColor="text1"/>
      </w:rPr>
    </w:tblStylePr>
  </w:style>
  <w:style w:type="paragraph" w:styleId="Subtitle">
    <w:name w:val="Subtitle"/>
    <w:basedOn w:val="Normal"/>
    <w:link w:val="SubtitleChar"/>
    <w:uiPriority w:val="11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35050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35050" w:themeColor="text2" w:themeShade="CC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s\AppData\Roaming\Microsoft\Templates\Fax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C76DAEB18249B9A00293C178B03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B5C6-7EBD-440D-BD5A-D237D9D97152}"/>
      </w:docPartPr>
      <w:docPartBody>
        <w:p w:rsidR="00000000" w:rsidRDefault="00FD0B9B">
          <w:pPr>
            <w:pStyle w:val="4AC76DAEB18249B9A00293C178B03DB5"/>
          </w:pPr>
          <w:r>
            <w:t>[Type the sender name]</w:t>
          </w:r>
        </w:p>
      </w:docPartBody>
    </w:docPart>
    <w:docPart>
      <w:docPartPr>
        <w:name w:val="57427B831FE24FCCBBDDED24C2AD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9B2F2-4EF7-4A3B-91DE-4FE1A1862D27}"/>
      </w:docPartPr>
      <w:docPartBody>
        <w:p w:rsidR="00000000" w:rsidRDefault="00FD0B9B">
          <w:pPr>
            <w:pStyle w:val="57427B831FE24FCCBBDDED24C2AD368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9B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B47359367848B59ED18FEA1FC10C56">
    <w:name w:val="E0B47359367848B59ED18FEA1FC10C56"/>
  </w:style>
  <w:style w:type="paragraph" w:customStyle="1" w:styleId="4AC76DAEB18249B9A00293C178B03DB5">
    <w:name w:val="4AC76DAEB18249B9A00293C178B03DB5"/>
  </w:style>
  <w:style w:type="paragraph" w:customStyle="1" w:styleId="5A0CC02E0CB44A7BAC067654B5DD0875">
    <w:name w:val="5A0CC02E0CB44A7BAC067654B5DD0875"/>
  </w:style>
  <w:style w:type="paragraph" w:customStyle="1" w:styleId="163712EC294E4990A21A45C212D2D475">
    <w:name w:val="163712EC294E4990A21A45C212D2D475"/>
  </w:style>
  <w:style w:type="paragraph" w:customStyle="1" w:styleId="305AC2AEE30E4770BF349A9FF24945BA">
    <w:name w:val="305AC2AEE30E4770BF349A9FF24945BA"/>
  </w:style>
  <w:style w:type="paragraph" w:customStyle="1" w:styleId="57427B831FE24FCCBBDDED24C2AD3683">
    <w:name w:val="57427B831FE24FCCBBDDED24C2AD368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FAC1D28ABA4DAD8B608DD8D72126AF">
    <w:name w:val="A6FAC1D28ABA4DAD8B608DD8D72126AF"/>
  </w:style>
  <w:style w:type="paragraph" w:customStyle="1" w:styleId="CD45732240A14B96A29A373B17B66485">
    <w:name w:val="CD45732240A14B96A29A373B17B664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2016-01-12T00:00:00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A8208F-BCB7-4BFD-9A1A-C81BE21F64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33009-063F-4A1B-8EA3-BC84D66102A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(Equity theme)</Template>
  <TotalTime>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CIS 2400</dc:subject>
  <dc:creator>Mary Huelsman-Walker</dc:creator>
  <cp:keywords>memo, job tips</cp:keywords>
  <dc:description/>
  <cp:lastModifiedBy>frogshouse@hotmail.com</cp:lastModifiedBy>
  <cp:revision>4</cp:revision>
  <dcterms:created xsi:type="dcterms:W3CDTF">2013-07-13T17:39:00Z</dcterms:created>
  <dcterms:modified xsi:type="dcterms:W3CDTF">2013-07-13T17:43:00Z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TC017730609991</vt:lpwstr>
  </property>
</Properties>
</file>