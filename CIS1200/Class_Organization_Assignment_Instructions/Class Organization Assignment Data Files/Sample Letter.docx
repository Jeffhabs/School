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81" w:rsidRPr="00C21D20" w:rsidRDefault="00A42420" w:rsidP="00514681">
      <w:pPr>
        <w:rPr>
          <w:rFonts w:ascii="Segoe UI Light" w:eastAsiaTheme="minorEastAsia" w:hAnsi="Segoe UI Light" w:cs="Segoe UI Light"/>
          <w:b/>
          <w:sz w:val="36"/>
          <w:szCs w:val="36"/>
        </w:rPr>
      </w:pPr>
      <w:r w:rsidRPr="00C21D20">
        <w:rPr>
          <w:rFonts w:ascii="Segoe UI Light" w:eastAsiaTheme="minorEastAsia" w:hAnsi="Segoe UI Light" w:cs="Segoe UI Light"/>
          <w:b/>
          <w:sz w:val="36"/>
          <w:szCs w:val="36"/>
        </w:rPr>
        <w:t>William Franklin</w:t>
      </w:r>
    </w:p>
    <w:p w:rsidR="00514681" w:rsidRPr="00A42420" w:rsidRDefault="00A42420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4224 White Oak Road</w:t>
      </w:r>
    </w:p>
    <w:p w:rsidR="00514681" w:rsidRPr="00A42420" w:rsidRDefault="00A42420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Tampa, FL 33601</w:t>
      </w:r>
    </w:p>
    <w:p w:rsidR="00514681" w:rsidRPr="00A42420" w:rsidRDefault="00514681" w:rsidP="00514681">
      <w:pPr>
        <w:rPr>
          <w:rFonts w:ascii="Segoe UI Light" w:eastAsiaTheme="minorEastAsia" w:hAnsi="Segoe UI Light" w:cs="Segoe UI Light"/>
        </w:rPr>
      </w:pPr>
      <w:r w:rsidRPr="00A42420">
        <w:rPr>
          <w:rFonts w:ascii="Segoe UI Light" w:eastAsiaTheme="minorEastAsia" w:hAnsi="Segoe UI Light" w:cs="Segoe UI Light"/>
        </w:rPr>
        <w:t>(</w:t>
      </w:r>
      <w:r w:rsidR="00A42420" w:rsidRPr="00A42420">
        <w:rPr>
          <w:rFonts w:ascii="Segoe UI Light" w:eastAsiaTheme="minorEastAsia" w:hAnsi="Segoe UI Light" w:cs="Segoe UI Light"/>
        </w:rPr>
        <w:t>813</w:t>
      </w:r>
      <w:r w:rsidRPr="00A42420">
        <w:rPr>
          <w:rFonts w:ascii="Segoe UI Light" w:eastAsiaTheme="minorEastAsia" w:hAnsi="Segoe UI Light" w:cs="Segoe UI Light"/>
        </w:rPr>
        <w:t>) 555-</w:t>
      </w:r>
      <w:r w:rsidR="00A42420" w:rsidRPr="00A42420">
        <w:rPr>
          <w:rFonts w:ascii="Segoe UI Light" w:eastAsiaTheme="minorEastAsia" w:hAnsi="Segoe UI Light" w:cs="Segoe UI Light"/>
        </w:rPr>
        <w:t>0112</w:t>
      </w:r>
    </w:p>
    <w:p w:rsidR="00514681" w:rsidRPr="00A42420" w:rsidRDefault="00A42420" w:rsidP="00A42420">
      <w:pPr>
        <w:pBdr>
          <w:bottom w:val="single" w:sz="12" w:space="1" w:color="auto"/>
        </w:pBdr>
        <w:rPr>
          <w:rFonts w:ascii="Segoe UI Light" w:eastAsiaTheme="minorEastAsia" w:hAnsi="Segoe UI Light" w:cs="Segoe UI Light"/>
          <w:sz w:val="16"/>
          <w:szCs w:val="16"/>
        </w:rPr>
      </w:pPr>
      <w:r w:rsidRPr="00A42420">
        <w:rPr>
          <w:rFonts w:ascii="Segoe UI Light" w:eastAsiaTheme="minorEastAsia" w:hAnsi="Segoe UI Light" w:cs="Segoe UI Light"/>
        </w:rPr>
        <w:t>wfranklin</w:t>
      </w:r>
      <w:r w:rsidR="00514681" w:rsidRPr="00A42420">
        <w:rPr>
          <w:rFonts w:ascii="Segoe UI Light" w:eastAsiaTheme="minorEastAsia" w:hAnsi="Segoe UI Light" w:cs="Segoe UI Light"/>
        </w:rPr>
        <w:t>@alcona.net</w:t>
      </w:r>
    </w:p>
    <w:p w:rsidR="00514681" w:rsidRDefault="00514681" w:rsidP="00514681">
      <w:pPr>
        <w:rPr>
          <w:rFonts w:eastAsiaTheme="minorEastAsia"/>
        </w:rPr>
      </w:pPr>
    </w:p>
    <w:p w:rsidR="00E516AB" w:rsidRDefault="00E516AB" w:rsidP="00514681">
      <w:pPr>
        <w:rPr>
          <w:rFonts w:eastAsiaTheme="minorEastAsia"/>
        </w:rPr>
      </w:pPr>
    </w:p>
    <w:p w:rsidR="00E516AB" w:rsidRDefault="00E516AB" w:rsidP="00514681">
      <w:pPr>
        <w:rPr>
          <w:rFonts w:eastAsiaTheme="minorEastAsia"/>
        </w:rPr>
      </w:pPr>
    </w:p>
    <w:p w:rsidR="00E516AB" w:rsidRDefault="00E516AB" w:rsidP="00514681">
      <w:pPr>
        <w:rPr>
          <w:rFonts w:eastAsiaTheme="minorEastAsia"/>
        </w:rPr>
      </w:pPr>
      <w:r>
        <w:rPr>
          <w:rFonts w:eastAsiaTheme="minorEastAsia"/>
        </w:rPr>
        <w:t>July 13, 2013</w:t>
      </w:r>
    </w:p>
    <w:p w:rsidR="00E516AB" w:rsidRDefault="00E516AB" w:rsidP="00514681">
      <w:pPr>
        <w:rPr>
          <w:rFonts w:eastAsiaTheme="minorEastAsia"/>
        </w:rPr>
      </w:pPr>
    </w:p>
    <w:p w:rsidR="00E516AB" w:rsidRDefault="00E516AB" w:rsidP="00514681">
      <w:pPr>
        <w:rPr>
          <w:rFonts w:eastAsiaTheme="minorEastAsia"/>
        </w:rPr>
      </w:pPr>
    </w:p>
    <w:p w:rsidR="00E516AB" w:rsidRDefault="00E516AB" w:rsidP="00514681">
      <w:pPr>
        <w:rPr>
          <w:rFonts w:eastAsiaTheme="minorEastAsia"/>
        </w:rPr>
      </w:pPr>
    </w:p>
    <w:p w:rsidR="00E516AB" w:rsidRDefault="00E516AB" w:rsidP="00514681">
      <w:pPr>
        <w:rPr>
          <w:rFonts w:eastAsiaTheme="minorEastAsia"/>
        </w:rPr>
      </w:pPr>
      <w:r>
        <w:rPr>
          <w:rFonts w:eastAsiaTheme="minorEastAsia"/>
        </w:rPr>
        <w:t>Ms. Mary Walker-Huelsman, Director</w:t>
      </w:r>
    </w:p>
    <w:p w:rsidR="00E516AB" w:rsidRDefault="00E516AB" w:rsidP="00514681">
      <w:pPr>
        <w:rPr>
          <w:rFonts w:eastAsiaTheme="minorEastAsia"/>
        </w:rPr>
      </w:pPr>
      <w:r>
        <w:rPr>
          <w:rFonts w:eastAsiaTheme="minorEastAsia"/>
        </w:rPr>
        <w:t>Florida Port Community College Career Center</w:t>
      </w:r>
    </w:p>
    <w:p w:rsidR="00E516AB" w:rsidRDefault="00E516AB" w:rsidP="00514681">
      <w:pPr>
        <w:rPr>
          <w:rFonts w:eastAsiaTheme="minorEastAsia"/>
        </w:rPr>
      </w:pPr>
      <w:r>
        <w:rPr>
          <w:rFonts w:eastAsiaTheme="minorEastAsia"/>
        </w:rPr>
        <w:t>2745 Oakland Avenue</w:t>
      </w:r>
    </w:p>
    <w:p w:rsidR="00E516AB" w:rsidRDefault="00E516AB" w:rsidP="00514681">
      <w:pPr>
        <w:rPr>
          <w:rFonts w:eastAsiaTheme="minorEastAsia"/>
        </w:rPr>
      </w:pPr>
      <w:r>
        <w:rPr>
          <w:rFonts w:eastAsiaTheme="minorEastAsia"/>
        </w:rPr>
        <w:t>St. Petersburg, FL 33713</w:t>
      </w:r>
    </w:p>
    <w:p w:rsidR="00E516AB" w:rsidRDefault="00E516AB" w:rsidP="00514681">
      <w:pPr>
        <w:rPr>
          <w:rFonts w:eastAsiaTheme="minorEastAsia"/>
        </w:rPr>
      </w:pPr>
    </w:p>
    <w:p w:rsidR="00E516AB" w:rsidRDefault="00E516AB" w:rsidP="00514681">
      <w:pPr>
        <w:rPr>
          <w:rFonts w:eastAsiaTheme="minorEastAsia"/>
        </w:rPr>
      </w:pPr>
      <w:r>
        <w:rPr>
          <w:rFonts w:eastAsiaTheme="minorEastAsia"/>
        </w:rPr>
        <w:t>Dear Ms. Walker-Huelsman:</w:t>
      </w:r>
    </w:p>
    <w:p w:rsidR="00E516AB" w:rsidRDefault="00E516AB" w:rsidP="00514681">
      <w:pPr>
        <w:rPr>
          <w:rFonts w:eastAsiaTheme="minorEastAsia"/>
        </w:rPr>
      </w:pPr>
    </w:p>
    <w:p w:rsidR="00E516AB" w:rsidRDefault="00E516AB" w:rsidP="00C01AB7">
      <w:r>
        <w:t>On the Florida Port Community College Alumni website, I see that the Career Center has a job listing that interests me and for which I have the necessary skills and education. Specifically, this is the position for a Business Programmer Analyst in enterprise cloud computing.</w:t>
      </w:r>
    </w:p>
    <w:p w:rsidR="00E516AB" w:rsidRDefault="00E516AB" w:rsidP="00C01AB7"/>
    <w:p w:rsidR="00E516AB" w:rsidRDefault="00E516AB" w:rsidP="00C01AB7">
      <w:r w:rsidRPr="00C01AB7">
        <w:t xml:space="preserve">The job </w:t>
      </w:r>
      <w:r>
        <w:t>listing</w:t>
      </w:r>
      <w:r w:rsidRPr="00C01AB7">
        <w:t xml:space="preserve"> </w:t>
      </w:r>
      <w:r>
        <w:t>indicates</w:t>
      </w:r>
      <w:r w:rsidRPr="00C01AB7">
        <w:t xml:space="preserve"> that the company </w:t>
      </w:r>
      <w:r>
        <w:t>would</w:t>
      </w:r>
      <w:r w:rsidRPr="00C01AB7">
        <w:t xml:space="preserve"> like to fill this position very quickly. As you requested on the </w:t>
      </w:r>
      <w:r>
        <w:t>website</w:t>
      </w:r>
      <w:r w:rsidRPr="00C01AB7">
        <w:t>, I am faxing both my resume and this cover letter. I will send a printed copy, and can also send the resume in PDF format if that would be more convenient.</w:t>
      </w:r>
    </w:p>
    <w:p w:rsidR="00E516AB" w:rsidRDefault="00E516AB" w:rsidP="00C01AB7"/>
    <w:p w:rsidR="00E516AB" w:rsidRDefault="00E516AB" w:rsidP="00C01AB7">
      <w:r w:rsidRPr="00C01AB7">
        <w:t xml:space="preserve">The job description had several very </w:t>
      </w:r>
      <w:r>
        <w:t>explicit</w:t>
      </w:r>
      <w:r w:rsidRPr="00C01AB7">
        <w:t xml:space="preserve"> requirements. I would like to point out my </w:t>
      </w:r>
      <w:r>
        <w:t>qualifications</w:t>
      </w:r>
      <w:r w:rsidRPr="00C01AB7">
        <w:t xml:space="preserve"> in a few of the specified areas:</w:t>
      </w:r>
    </w:p>
    <w:p w:rsidR="00E516AB" w:rsidRDefault="00E516AB" w:rsidP="00C01AB7"/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5759"/>
      </w:tblGrid>
      <w:tr w:rsidR="00E516AB" w:rsidTr="00E516AB">
        <w:trPr>
          <w:jc w:val="center"/>
        </w:trPr>
        <w:tc>
          <w:tcPr>
            <w:tcW w:w="0" w:type="auto"/>
          </w:tcPr>
          <w:p w:rsidR="00E516AB" w:rsidRDefault="00E516AB" w:rsidP="00C01AB7">
            <w:r>
              <w:t>Education</w:t>
            </w:r>
          </w:p>
        </w:tc>
        <w:tc>
          <w:tcPr>
            <w:tcW w:w="0" w:type="auto"/>
          </w:tcPr>
          <w:p w:rsidR="00E516AB" w:rsidRDefault="00E516AB" w:rsidP="00C01AB7">
            <w:r>
              <w:t>Bachelor of Science, Business Management</w:t>
            </w:r>
          </w:p>
        </w:tc>
      </w:tr>
      <w:tr w:rsidR="00E516AB" w:rsidTr="00E516AB">
        <w:trPr>
          <w:jc w:val="center"/>
        </w:trPr>
        <w:tc>
          <w:tcPr>
            <w:tcW w:w="0" w:type="auto"/>
          </w:tcPr>
          <w:p w:rsidR="00E516AB" w:rsidRDefault="00E516AB" w:rsidP="00C01AB7">
            <w:r>
              <w:t>Experience</w:t>
            </w:r>
          </w:p>
        </w:tc>
        <w:tc>
          <w:tcPr>
            <w:tcW w:w="0" w:type="auto"/>
          </w:tcPr>
          <w:p w:rsidR="00E516AB" w:rsidRDefault="00E516AB" w:rsidP="00C01AB7">
            <w:r>
              <w:t>Two years Computer Support experience at a major university</w:t>
            </w:r>
          </w:p>
        </w:tc>
      </w:tr>
      <w:tr w:rsidR="00E516AB" w:rsidTr="00E516AB">
        <w:trPr>
          <w:jc w:val="center"/>
        </w:trPr>
        <w:tc>
          <w:tcPr>
            <w:tcW w:w="0" w:type="auto"/>
          </w:tcPr>
          <w:p w:rsidR="00E516AB" w:rsidRDefault="00E516AB" w:rsidP="00C01AB7">
            <w:r>
              <w:t>Required Certifications</w:t>
            </w:r>
          </w:p>
        </w:tc>
        <w:tc>
          <w:tcPr>
            <w:tcW w:w="0" w:type="auto"/>
          </w:tcPr>
          <w:p w:rsidR="00E516AB" w:rsidRDefault="00E516AB" w:rsidP="00C01AB7">
            <w:r>
              <w:t>MCITP, MCDST</w:t>
            </w:r>
          </w:p>
        </w:tc>
      </w:tr>
    </w:tbl>
    <w:p w:rsidR="00E516AB" w:rsidRDefault="00E516AB" w:rsidP="00C01AB7"/>
    <w:p w:rsidR="00E516AB" w:rsidRDefault="00E516AB" w:rsidP="00C01AB7">
      <w:r w:rsidRPr="00C01AB7">
        <w:t xml:space="preserve">I could be available to </w:t>
      </w:r>
      <w:r>
        <w:t>begin</w:t>
      </w:r>
      <w:r w:rsidRPr="00C01AB7">
        <w:t xml:space="preserve"> work in as few as two weeks. The job description do</w:t>
      </w:r>
      <w:r>
        <w:t>es</w:t>
      </w:r>
      <w:r w:rsidRPr="00C01AB7">
        <w:t xml:space="preserve"> not specify exactly where t</w:t>
      </w:r>
      <w:bookmarkStart w:id="0" w:name="_GoBack"/>
      <w:bookmarkEnd w:id="0"/>
      <w:r w:rsidRPr="00C01AB7">
        <w:t>his company does business.</w:t>
      </w:r>
      <w:r w:rsidRPr="00E516AB">
        <w:t xml:space="preserve"> </w:t>
      </w:r>
      <w:r w:rsidRPr="00C01AB7">
        <w:t xml:space="preserve">I currently live in </w:t>
      </w:r>
      <w:r>
        <w:t>Tampa</w:t>
      </w:r>
      <w:r w:rsidRPr="00C01AB7">
        <w:t>, but would be willing to relocate.</w:t>
      </w:r>
    </w:p>
    <w:p w:rsidR="00E516AB" w:rsidRDefault="00E516AB" w:rsidP="00C01AB7"/>
    <w:p w:rsidR="00E516AB" w:rsidRDefault="00E516AB" w:rsidP="00C01AB7">
      <w:r w:rsidRPr="00C01AB7">
        <w:t>Sincerely,</w:t>
      </w:r>
    </w:p>
    <w:p w:rsidR="00E516AB" w:rsidRDefault="00E516AB" w:rsidP="00C01AB7"/>
    <w:p w:rsidR="00E516AB" w:rsidRDefault="00E516AB" w:rsidP="00C01AB7"/>
    <w:p w:rsidR="00E516AB" w:rsidRDefault="00E516AB" w:rsidP="00C01AB7"/>
    <w:p w:rsidR="00E516AB" w:rsidRPr="00E516AB" w:rsidRDefault="00E516AB" w:rsidP="00514681">
      <w:r>
        <w:t>William Franklin</w:t>
      </w:r>
    </w:p>
    <w:sectPr w:rsidR="00E516AB" w:rsidRPr="00E516AB" w:rsidSect="002A148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D86" w:rsidRDefault="00481D86" w:rsidP="00E516AB">
      <w:r>
        <w:separator/>
      </w:r>
    </w:p>
  </w:endnote>
  <w:endnote w:type="continuationSeparator" w:id="0">
    <w:p w:rsidR="00481D86" w:rsidRDefault="00481D86" w:rsidP="00E5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6AB" w:rsidRDefault="00E516AB">
    <w:pPr>
      <w:pStyle w:val="Footer"/>
    </w:pPr>
    <w:fldSimple w:instr=" FILENAME \* MERGEFORMAT ">
      <w:r>
        <w:rPr>
          <w:noProof/>
        </w:rPr>
        <w:t>mitchell_ember_2g_letter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D86" w:rsidRDefault="00481D86" w:rsidP="00E516AB">
      <w:r>
        <w:separator/>
      </w:r>
    </w:p>
  </w:footnote>
  <w:footnote w:type="continuationSeparator" w:id="0">
    <w:p w:rsidR="00481D86" w:rsidRDefault="00481D86" w:rsidP="00E51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AE"/>
    <w:rsid w:val="001E42D7"/>
    <w:rsid w:val="0022383A"/>
    <w:rsid w:val="00465A4D"/>
    <w:rsid w:val="00481D86"/>
    <w:rsid w:val="00514681"/>
    <w:rsid w:val="008006AE"/>
    <w:rsid w:val="008B77C8"/>
    <w:rsid w:val="00A42420"/>
    <w:rsid w:val="00A632FF"/>
    <w:rsid w:val="00C21D20"/>
    <w:rsid w:val="00E5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06BE1-A06C-479E-80F2-EC0AE387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AB"/>
  </w:style>
  <w:style w:type="paragraph" w:styleId="Footer">
    <w:name w:val="footer"/>
    <w:basedOn w:val="Normal"/>
    <w:link w:val="FooterChar"/>
    <w:uiPriority w:val="99"/>
    <w:unhideWhenUsed/>
    <w:rsid w:val="00E51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AB"/>
  </w:style>
  <w:style w:type="table" w:styleId="TableGrid">
    <w:name w:val="Table Grid"/>
    <w:basedOn w:val="TableNormal"/>
    <w:uiPriority w:val="59"/>
    <w:rsid w:val="00E51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516A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s\Desktop\DSC\2400%20Fall%202013\CIS%202400%20Student%20Data%20Files\w02_student_data_files\w02G_Letterhea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w02G_Letterhead_Template</Template>
  <TotalTime>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CIS 2400</dc:subject>
  <dc:creator>Ember Mitchell</dc:creator>
  <cp:keywords>letter, alumni website</cp:keywords>
  <cp:lastModifiedBy>frogshouse@hotmail.com</cp:lastModifiedBy>
  <cp:revision>2</cp:revision>
  <dcterms:created xsi:type="dcterms:W3CDTF">2013-07-13T17:44:00Z</dcterms:created>
  <dcterms:modified xsi:type="dcterms:W3CDTF">2013-07-13T17:51:00Z</dcterms:modified>
</cp:coreProperties>
</file>