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3" w:rsidRPr="00A75A70" w:rsidRDefault="00A75A70" w:rsidP="00A75A70">
      <w:pPr>
        <w:pBdr>
          <w:bottom w:val="single" w:sz="24" w:space="1" w:color="auto"/>
        </w:pBdr>
        <w:rPr>
          <w:b/>
          <w:sz w:val="32"/>
        </w:rPr>
      </w:pPr>
      <w:r w:rsidRPr="00A75A70">
        <w:rPr>
          <w:b/>
          <w:sz w:val="32"/>
        </w:rPr>
        <w:t>Jennifer Garcia</w:t>
      </w:r>
    </w:p>
    <w:p w:rsidR="00A75A70" w:rsidRPr="00A75A70" w:rsidRDefault="00A75A70" w:rsidP="00A75A70">
      <w:pPr>
        <w:jc w:val="right"/>
        <w:rPr>
          <w:b/>
          <w:sz w:val="24"/>
        </w:rPr>
      </w:pPr>
      <w:r w:rsidRPr="00A75A70">
        <w:rPr>
          <w:b/>
          <w:sz w:val="24"/>
        </w:rPr>
        <w:t>1776 Bay Cliff Drive, Tampa, FL 33602</w:t>
      </w:r>
    </w:p>
    <w:p w:rsidR="00A75A70" w:rsidRPr="00A75A70" w:rsidRDefault="00A75A70" w:rsidP="00A75A70">
      <w:pPr>
        <w:jc w:val="right"/>
        <w:rPr>
          <w:b/>
          <w:sz w:val="24"/>
        </w:rPr>
      </w:pPr>
      <w:r w:rsidRPr="00A75A70">
        <w:rPr>
          <w:b/>
          <w:sz w:val="24"/>
        </w:rPr>
        <w:t>(727)555-0347 jgarcia@alcona.net</w:t>
      </w:r>
    </w:p>
    <w:p w:rsidR="00A75A70" w:rsidRDefault="00A75A70"/>
    <w:p w:rsidR="00F733A8" w:rsidRDefault="00F733A8"/>
    <w:p w:rsidR="00F733A8" w:rsidRDefault="00F733A8"/>
    <w:p w:rsidR="00F733A8" w:rsidRDefault="00F733A8">
      <w:r>
        <w:t>July 11, 2013</w:t>
      </w:r>
    </w:p>
    <w:p w:rsidR="00F733A8" w:rsidRDefault="00F733A8"/>
    <w:p w:rsidR="00F733A8" w:rsidRDefault="00F733A8"/>
    <w:p w:rsidR="00F733A8" w:rsidRDefault="00F733A8"/>
    <w:p w:rsidR="00F733A8" w:rsidRDefault="00F733A8">
      <w:r>
        <w:t>Ms. Mary Walker-Huelsman, Director</w:t>
      </w:r>
    </w:p>
    <w:p w:rsidR="00F733A8" w:rsidRDefault="00F733A8">
      <w:r>
        <w:t>Florida Port Community College Career Center</w:t>
      </w:r>
    </w:p>
    <w:p w:rsidR="00F733A8" w:rsidRDefault="00F733A8">
      <w:r>
        <w:t>2745 Oakland Avenue</w:t>
      </w:r>
    </w:p>
    <w:p w:rsidR="00F733A8" w:rsidRDefault="00F733A8">
      <w:r>
        <w:t>St. Petersburg, FL 33713</w:t>
      </w:r>
    </w:p>
    <w:p w:rsidR="00F733A8" w:rsidRDefault="00F733A8"/>
    <w:p w:rsidR="00F733A8" w:rsidRDefault="00F733A8">
      <w:r>
        <w:t>Dear Ms. Walker-Huelsman:</w:t>
      </w:r>
    </w:p>
    <w:p w:rsidR="00F733A8" w:rsidRDefault="00F733A8"/>
    <w:p w:rsidR="00F733A8" w:rsidRDefault="00F733A8">
      <w:r>
        <w:t xml:space="preserve">I am seeking apposition in </w:t>
      </w:r>
      <w:r w:rsidR="00E129EB">
        <w:t>which</w:t>
      </w:r>
      <w:r>
        <w:t xml:space="preserve"> I can use my computer and communication skills. My education and experience, outlined on the enclosed resume, includes a Business Software Applications Specialist certificate from </w:t>
      </w:r>
      <w:r w:rsidR="00F35540">
        <w:t>Florida Port Community College</w:t>
      </w:r>
      <w:r>
        <w:t>.</w:t>
      </w:r>
    </w:p>
    <w:p w:rsidR="00F733A8" w:rsidRDefault="00F733A8"/>
    <w:p w:rsidR="00F733A8" w:rsidRDefault="00F733A8" w:rsidP="008676C6">
      <w:pPr>
        <w:pStyle w:val="NoSpacing"/>
      </w:pPr>
      <w:r w:rsidRPr="0094531F">
        <w:t xml:space="preserve">With a permanent position as my ultimate goal, I hope to </w:t>
      </w:r>
      <w:r w:rsidR="00E129EB" w:rsidRPr="0094531F">
        <w:t>use</w:t>
      </w:r>
      <w:r w:rsidRPr="0094531F">
        <w:t xml:space="preserve"> </w:t>
      </w:r>
      <w:r>
        <w:t>the Florida Port Community College Career Center</w:t>
      </w:r>
      <w:r w:rsidRPr="0094531F">
        <w:t xml:space="preserve"> to secure a </w:t>
      </w:r>
      <w:r w:rsidR="00E129EB" w:rsidRPr="0094531F">
        <w:t>temporary</w:t>
      </w:r>
      <w:r w:rsidRPr="0094531F">
        <w:t xml:space="preserve"> job. I can be </w:t>
      </w:r>
      <w:r w:rsidR="00F35540">
        <w:t>available</w:t>
      </w:r>
      <w:r w:rsidRPr="0094531F">
        <w:t xml:space="preserve"> for a flexible number of </w:t>
      </w:r>
      <w:r w:rsidR="006931AC" w:rsidRPr="0094531F">
        <w:t xml:space="preserve">hours </w:t>
      </w:r>
      <w:r w:rsidRPr="0094531F">
        <w:t xml:space="preserve">or </w:t>
      </w:r>
      <w:r w:rsidR="006931AC" w:rsidRPr="0094531F">
        <w:t xml:space="preserve">days </w:t>
      </w:r>
      <w:r w:rsidRPr="0094531F">
        <w:t xml:space="preserve">and am willing to work </w:t>
      </w:r>
      <w:r>
        <w:t xml:space="preserve">in a </w:t>
      </w:r>
      <w:r w:rsidR="00C0065D">
        <w:t xml:space="preserve">variety </w:t>
      </w:r>
      <w:r>
        <w:t>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:rsidR="00F733A8" w:rsidRDefault="00F733A8" w:rsidP="008676C6">
      <w:pPr>
        <w:pStyle w:val="NoSpacing"/>
      </w:pPr>
    </w:p>
    <w:p w:rsidR="00F733A8" w:rsidRDefault="00F733A8" w:rsidP="008676C6">
      <w:pPr>
        <w:pStyle w:val="NoSpacing"/>
      </w:pPr>
      <w:r w:rsidRPr="0094531F">
        <w:t xml:space="preserve">As my resume illustrates, I have </w:t>
      </w:r>
      <w:r w:rsidR="00C0065D">
        <w:t>excellent</w:t>
      </w:r>
      <w:r w:rsidR="00C0065D" w:rsidRPr="0094531F">
        <w:t xml:space="preserve"> </w:t>
      </w:r>
      <w:bookmarkStart w:id="0" w:name="_GoBack"/>
      <w:bookmarkEnd w:id="0"/>
      <w:r w:rsidRPr="0094531F">
        <w:t xml:space="preserve">computer skills. I </w:t>
      </w:r>
      <w:r>
        <w:t xml:space="preserve">am </w:t>
      </w:r>
      <w:r w:rsidR="00E129EB" w:rsidRPr="0094531F">
        <w:t>an</w:t>
      </w:r>
      <w:r w:rsidRPr="0094531F">
        <w:t xml:space="preserve"> honor student at </w:t>
      </w:r>
      <w:r w:rsidR="00F35540">
        <w:t>Florida Port Community College</w:t>
      </w:r>
      <w:r w:rsidRPr="0094531F">
        <w:t xml:space="preserve"> and have outstanding </w:t>
      </w:r>
      <w:r w:rsidR="00E129EB" w:rsidRPr="0094531F">
        <w:t>references</w:t>
      </w:r>
      <w:r w:rsidRPr="0094531F">
        <w:t xml:space="preserve">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:rsidR="00F733A8" w:rsidRDefault="00F733A8" w:rsidP="008676C6">
      <w:pPr>
        <w:pStyle w:val="NoSpacing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741"/>
      </w:tblGrid>
      <w:tr w:rsidR="00AB4DCA" w:rsidTr="00AB4DCA">
        <w:trPr>
          <w:jc w:val="center"/>
        </w:trPr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Microsoft Access</w:t>
            </w:r>
          </w:p>
        </w:tc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Test database queries</w:t>
            </w:r>
          </w:p>
        </w:tc>
      </w:tr>
      <w:tr w:rsidR="00AB4DCA" w:rsidTr="00AB4DCA">
        <w:trPr>
          <w:jc w:val="center"/>
        </w:trPr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Microsoft Excel</w:t>
            </w:r>
          </w:p>
        </w:tc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Enter software test data</w:t>
            </w:r>
          </w:p>
        </w:tc>
      </w:tr>
      <w:tr w:rsidR="00AB4DCA" w:rsidTr="00AB4DCA">
        <w:trPr>
          <w:jc w:val="center"/>
        </w:trPr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Microsoft Word</w:t>
            </w:r>
          </w:p>
        </w:tc>
        <w:tc>
          <w:tcPr>
            <w:tcW w:w="0" w:type="auto"/>
          </w:tcPr>
          <w:p w:rsidR="00AB4DCA" w:rsidRDefault="00AB4DCA" w:rsidP="008676C6">
            <w:pPr>
              <w:pStyle w:val="NoSpacing"/>
            </w:pPr>
            <w:r>
              <w:t>Create and mail form letters</w:t>
            </w:r>
          </w:p>
        </w:tc>
      </w:tr>
    </w:tbl>
    <w:p w:rsidR="00AB4DCA" w:rsidRDefault="00AB4DCA" w:rsidP="008676C6">
      <w:pPr>
        <w:pStyle w:val="NoSpacing"/>
      </w:pPr>
    </w:p>
    <w:p w:rsidR="00F733A8" w:rsidRDefault="00F733A8" w:rsidP="008676C6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="006931AC" w:rsidRPr="006931AC">
        <w:t xml:space="preserve"> </w:t>
      </w:r>
      <w:r w:rsidR="006931AC" w:rsidRPr="0094531F">
        <w:t xml:space="preserve">I am available for an interview at your </w:t>
      </w:r>
      <w:r w:rsidR="00E129EB" w:rsidRPr="0094531F">
        <w:t>conv</w:t>
      </w:r>
      <w:r w:rsidR="00E129EB">
        <w:t>enience</w:t>
      </w:r>
      <w:r w:rsidR="006931AC">
        <w:t>.</w:t>
      </w:r>
    </w:p>
    <w:p w:rsidR="00F733A8" w:rsidRDefault="00F733A8"/>
    <w:p w:rsidR="00F733A8" w:rsidRDefault="00F733A8">
      <w:r>
        <w:t xml:space="preserve">Sincerely, </w:t>
      </w:r>
    </w:p>
    <w:p w:rsidR="00F733A8" w:rsidRDefault="00F733A8"/>
    <w:p w:rsidR="00F733A8" w:rsidRDefault="00F733A8"/>
    <w:p w:rsidR="00F733A8" w:rsidRDefault="00F733A8"/>
    <w:p w:rsidR="00F733A8" w:rsidRDefault="00F733A8">
      <w:r>
        <w:t>Jennifer Garcia</w:t>
      </w:r>
    </w:p>
    <w:p w:rsidR="00F733A8" w:rsidRDefault="00F733A8"/>
    <w:p w:rsidR="00F733A8" w:rsidRDefault="00F733A8">
      <w:r>
        <w:t>Enclosure</w:t>
      </w:r>
    </w:p>
    <w:sectPr w:rsidR="00F733A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52" w:rsidRDefault="00D46C52" w:rsidP="00181F02">
      <w:r>
        <w:separator/>
      </w:r>
    </w:p>
  </w:endnote>
  <w:endnote w:type="continuationSeparator" w:id="0">
    <w:p w:rsidR="00D46C52" w:rsidRDefault="00D46C52" w:rsidP="0018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02" w:rsidRDefault="00D46C52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181F02">
      <w:rPr>
        <w:noProof/>
      </w:rPr>
      <w:t>mitchell_ember_2b_cover_letter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52" w:rsidRDefault="00D46C52" w:rsidP="00181F02">
      <w:r>
        <w:separator/>
      </w:r>
    </w:p>
  </w:footnote>
  <w:footnote w:type="continuationSeparator" w:id="0">
    <w:p w:rsidR="00D46C52" w:rsidRDefault="00D46C52" w:rsidP="00181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BF"/>
    <w:rsid w:val="00181F02"/>
    <w:rsid w:val="003875BF"/>
    <w:rsid w:val="006931AC"/>
    <w:rsid w:val="00A75A70"/>
    <w:rsid w:val="00AB4DCA"/>
    <w:rsid w:val="00C0065D"/>
    <w:rsid w:val="00D46C52"/>
    <w:rsid w:val="00D517F4"/>
    <w:rsid w:val="00D92C56"/>
    <w:rsid w:val="00E129EB"/>
    <w:rsid w:val="00F35540"/>
    <w:rsid w:val="00F733A8"/>
    <w:rsid w:val="00F91069"/>
    <w:rsid w:val="00F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360F-6AE8-42E4-9EBB-5983F07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A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F02"/>
  </w:style>
  <w:style w:type="paragraph" w:styleId="Footer">
    <w:name w:val="footer"/>
    <w:basedOn w:val="Normal"/>
    <w:link w:val="FooterChar"/>
    <w:uiPriority w:val="99"/>
    <w:unhideWhenUsed/>
    <w:rsid w:val="00181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F02"/>
  </w:style>
  <w:style w:type="paragraph" w:styleId="NoSpacing">
    <w:name w:val="No Spacing"/>
    <w:uiPriority w:val="1"/>
    <w:qFormat/>
    <w:rsid w:val="00F733A8"/>
  </w:style>
  <w:style w:type="table" w:styleId="TableGrid">
    <w:name w:val="Table Grid"/>
    <w:basedOn w:val="TableNormal"/>
    <w:uiPriority w:val="39"/>
    <w:rsid w:val="00AB4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4D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s\Documents\Custom%20Office%20Templates\mitchell_ember_2b_letterhea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mitchell_ember_2b_letterhead_template</Template>
  <TotalTime>24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CIS 2400</dc:subject>
  <dc:creator>Ember Mitchell</dc:creator>
  <cp:keywords>cover letter</cp:keywords>
  <dc:description/>
  <cp:lastModifiedBy>frogshouse@hotmail.com</cp:lastModifiedBy>
  <cp:revision>8</cp:revision>
  <dcterms:created xsi:type="dcterms:W3CDTF">2013-07-11T21:29:00Z</dcterms:created>
  <dcterms:modified xsi:type="dcterms:W3CDTF">2013-07-13T16:52:00Z</dcterms:modified>
</cp:coreProperties>
</file>